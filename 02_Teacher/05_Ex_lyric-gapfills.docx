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85A03" w14:textId="023F4E5C" w:rsidR="00C01ED1" w:rsidRPr="00753023" w:rsidRDefault="00AE041F" w:rsidP="00753023">
      <w:pPr>
        <w:pStyle w:val="Heading1"/>
        <w:rPr>
          <w:lang w:val="en-US"/>
        </w:rPr>
      </w:pPr>
      <w:r>
        <w:rPr>
          <w:lang w:val="en-US"/>
        </w:rPr>
        <w:t>Exercises 01 -</w:t>
      </w:r>
      <w:r w:rsidR="00334CDA">
        <w:rPr>
          <w:lang w:val="en-US"/>
        </w:rPr>
        <w:t>Lyric</w:t>
      </w:r>
      <w:r w:rsidR="007B7A95">
        <w:rPr>
          <w:lang w:val="en-US"/>
        </w:rPr>
        <w:t>s</w:t>
      </w:r>
      <w:r w:rsidR="00334CDA">
        <w:rPr>
          <w:lang w:val="en-US"/>
        </w:rPr>
        <w:t xml:space="preserve"> </w:t>
      </w:r>
    </w:p>
    <w:p w14:paraId="74E1D03F" w14:textId="2439247B" w:rsidR="00753023" w:rsidRDefault="002345AE">
      <w:pPr>
        <w:rPr>
          <w:lang w:val="en-US"/>
        </w:rPr>
      </w:pPr>
      <w:r>
        <w:rPr>
          <w:lang w:val="en-US"/>
        </w:rPr>
        <w:t xml:space="preserve">Fill in the missing gaps </w:t>
      </w:r>
      <w:r w:rsidR="00334CDA">
        <w:rPr>
          <w:lang w:val="en-US"/>
        </w:rPr>
        <w:t>to</w:t>
      </w:r>
      <w:r w:rsidR="007F52AE">
        <w:rPr>
          <w:lang w:val="en-US"/>
        </w:rPr>
        <w:t xml:space="preserve"> complete the </w:t>
      </w:r>
      <w:r w:rsidR="00334CDA">
        <w:rPr>
          <w:lang w:val="en-US"/>
        </w:rPr>
        <w:t>lyrics</w:t>
      </w:r>
      <w:r w:rsidR="007F52AE">
        <w:rPr>
          <w:lang w:val="en-US"/>
        </w:rPr>
        <w:t xml:space="preserve"> based on your</w:t>
      </w:r>
      <w:r>
        <w:rPr>
          <w:lang w:val="en-US"/>
        </w:rPr>
        <w:t xml:space="preserve"> Client/Server model</w:t>
      </w:r>
      <w:r w:rsidR="007F52AE">
        <w:rPr>
          <w:lang w:val="en-US"/>
        </w:rPr>
        <w:t xml:space="preserve"> knowledge</w:t>
      </w:r>
      <w:r>
        <w:rPr>
          <w:lang w:val="en-US"/>
        </w:rPr>
        <w:t>.</w:t>
      </w:r>
    </w:p>
    <w:p w14:paraId="15FEF2B5" w14:textId="77777777" w:rsidR="00753023" w:rsidRDefault="00753023">
      <w:pPr>
        <w:rPr>
          <w:lang w:val="en-US"/>
        </w:rPr>
      </w:pPr>
    </w:p>
    <w:p w14:paraId="170EFFA9" w14:textId="2BE31258" w:rsidR="00E0060D" w:rsidRPr="00E0060D" w:rsidRDefault="00E0060D" w:rsidP="00E0060D">
      <w:pPr>
        <w:rPr>
          <w:sz w:val="32"/>
          <w:szCs w:val="32"/>
          <w:lang w:val="en-US"/>
        </w:rPr>
      </w:pPr>
      <w:r w:rsidRPr="00E0060D">
        <w:rPr>
          <w:sz w:val="32"/>
          <w:szCs w:val="32"/>
          <w:lang w:val="en-US"/>
        </w:rPr>
        <w:t xml:space="preserve">To get a _________, you need to </w:t>
      </w:r>
      <w:r w:rsidRPr="00E0060D">
        <w:rPr>
          <w:sz w:val="32"/>
          <w:szCs w:val="32"/>
          <w:lang w:val="en-US"/>
        </w:rPr>
        <w:t>ask.</w:t>
      </w:r>
    </w:p>
    <w:p w14:paraId="3572A813" w14:textId="005BDE60" w:rsidR="00E0060D" w:rsidRPr="00E0060D" w:rsidRDefault="00E0060D" w:rsidP="00E0060D">
      <w:pPr>
        <w:rPr>
          <w:sz w:val="32"/>
          <w:szCs w:val="32"/>
          <w:lang w:val="en-US"/>
        </w:rPr>
      </w:pPr>
      <w:r w:rsidRPr="00E0060D">
        <w:rPr>
          <w:sz w:val="32"/>
          <w:szCs w:val="32"/>
          <w:lang w:val="en-US"/>
        </w:rPr>
        <w:t xml:space="preserve">That's called a _______ and asking is the </w:t>
      </w:r>
      <w:r w:rsidRPr="00E0060D">
        <w:rPr>
          <w:sz w:val="32"/>
          <w:szCs w:val="32"/>
          <w:lang w:val="en-US"/>
        </w:rPr>
        <w:t>task.</w:t>
      </w:r>
    </w:p>
    <w:p w14:paraId="0AA6A4CA" w14:textId="4A2D27CC" w:rsidR="00E0060D" w:rsidRPr="00E0060D" w:rsidRDefault="00E0060D" w:rsidP="00E0060D">
      <w:pPr>
        <w:rPr>
          <w:sz w:val="32"/>
          <w:szCs w:val="32"/>
          <w:lang w:val="en-US"/>
        </w:rPr>
      </w:pPr>
      <w:r w:rsidRPr="00E0060D">
        <w:rPr>
          <w:sz w:val="32"/>
          <w:szCs w:val="32"/>
          <w:lang w:val="en-US"/>
        </w:rPr>
        <w:t xml:space="preserve">The _______ does send it to a web </w:t>
      </w:r>
      <w:r w:rsidRPr="00E0060D">
        <w:rPr>
          <w:sz w:val="32"/>
          <w:szCs w:val="32"/>
          <w:lang w:val="en-US"/>
        </w:rPr>
        <w:t>server.</w:t>
      </w:r>
    </w:p>
    <w:p w14:paraId="360CA297" w14:textId="064F4D79" w:rsidR="00E0060D" w:rsidRPr="00E0060D" w:rsidRDefault="00E0060D" w:rsidP="00E0060D">
      <w:pPr>
        <w:rPr>
          <w:sz w:val="32"/>
          <w:szCs w:val="32"/>
          <w:lang w:val="en-US"/>
        </w:rPr>
      </w:pPr>
      <w:r w:rsidRPr="00E0060D">
        <w:rPr>
          <w:sz w:val="32"/>
          <w:szCs w:val="32"/>
          <w:lang w:val="en-US"/>
        </w:rPr>
        <w:t xml:space="preserve">and it's </w:t>
      </w:r>
      <w:proofErr w:type="gramStart"/>
      <w:r w:rsidRPr="00E0060D">
        <w:rPr>
          <w:sz w:val="32"/>
          <w:szCs w:val="32"/>
          <w:lang w:val="en-US"/>
        </w:rPr>
        <w:t>really not</w:t>
      </w:r>
      <w:proofErr w:type="gramEnd"/>
      <w:r w:rsidRPr="00E0060D">
        <w:rPr>
          <w:sz w:val="32"/>
          <w:szCs w:val="32"/>
          <w:lang w:val="en-US"/>
        </w:rPr>
        <w:t xml:space="preserve"> </w:t>
      </w:r>
      <w:r w:rsidRPr="00E0060D">
        <w:rPr>
          <w:sz w:val="32"/>
          <w:szCs w:val="32"/>
          <w:lang w:val="en-US"/>
        </w:rPr>
        <w:t>a</w:t>
      </w:r>
      <w:r w:rsidRPr="00E0060D">
        <w:rPr>
          <w:sz w:val="32"/>
          <w:szCs w:val="32"/>
          <w:lang w:val="en-US"/>
        </w:rPr>
        <w:t xml:space="preserve"> big </w:t>
      </w:r>
      <w:r w:rsidRPr="00E0060D">
        <w:rPr>
          <w:sz w:val="32"/>
          <w:szCs w:val="32"/>
          <w:lang w:val="en-US"/>
        </w:rPr>
        <w:t>failure.</w:t>
      </w:r>
    </w:p>
    <w:p w14:paraId="1DC64017" w14:textId="77777777" w:rsidR="00E0060D" w:rsidRPr="00E0060D" w:rsidRDefault="00E0060D" w:rsidP="00E0060D">
      <w:pPr>
        <w:rPr>
          <w:sz w:val="32"/>
          <w:szCs w:val="32"/>
          <w:lang w:val="en-US"/>
        </w:rPr>
      </w:pPr>
    </w:p>
    <w:p w14:paraId="599585E6" w14:textId="010C333A" w:rsidR="00E0060D" w:rsidRPr="00E0060D" w:rsidRDefault="00E0060D" w:rsidP="00E0060D">
      <w:pPr>
        <w:rPr>
          <w:sz w:val="32"/>
          <w:szCs w:val="32"/>
          <w:lang w:val="en-US"/>
        </w:rPr>
      </w:pPr>
      <w:r w:rsidRPr="00E0060D">
        <w:rPr>
          <w:sz w:val="32"/>
          <w:szCs w:val="32"/>
          <w:lang w:val="en-US"/>
        </w:rPr>
        <w:t xml:space="preserve">A user asks for some needed </w:t>
      </w:r>
      <w:proofErr w:type="spellStart"/>
      <w:r w:rsidRPr="00E0060D">
        <w:rPr>
          <w:sz w:val="32"/>
          <w:szCs w:val="32"/>
          <w:lang w:val="en-US"/>
        </w:rPr>
        <w:t>info</w:t>
      </w:r>
      <w:r>
        <w:rPr>
          <w:sz w:val="32"/>
          <w:szCs w:val="32"/>
          <w:lang w:val="en-US"/>
        </w:rPr>
        <w:t>s</w:t>
      </w:r>
      <w:proofErr w:type="spellEnd"/>
      <w:r w:rsidRPr="00E0060D">
        <w:rPr>
          <w:sz w:val="32"/>
          <w:szCs w:val="32"/>
          <w:lang w:val="en-US"/>
        </w:rPr>
        <w:t>.</w:t>
      </w:r>
    </w:p>
    <w:p w14:paraId="583EB6B3" w14:textId="77777777" w:rsidR="00E0060D" w:rsidRPr="00E0060D" w:rsidRDefault="00E0060D" w:rsidP="00E0060D">
      <w:pPr>
        <w:rPr>
          <w:sz w:val="32"/>
          <w:szCs w:val="32"/>
          <w:lang w:val="en-US"/>
        </w:rPr>
      </w:pPr>
      <w:r w:rsidRPr="00E0060D">
        <w:rPr>
          <w:sz w:val="32"/>
          <w:szCs w:val="32"/>
          <w:lang w:val="en-US"/>
        </w:rPr>
        <w:t>The _______ has it on its storage silos</w:t>
      </w:r>
    </w:p>
    <w:p w14:paraId="78F3CB50" w14:textId="009A755E" w:rsidR="00E0060D" w:rsidRPr="00E0060D" w:rsidRDefault="00E0060D" w:rsidP="00E0060D">
      <w:pPr>
        <w:rPr>
          <w:sz w:val="32"/>
          <w:szCs w:val="32"/>
          <w:lang w:val="en-US"/>
        </w:rPr>
      </w:pPr>
      <w:r w:rsidRPr="00E0060D">
        <w:rPr>
          <w:sz w:val="32"/>
          <w:szCs w:val="32"/>
          <w:lang w:val="en-US"/>
        </w:rPr>
        <w:t xml:space="preserve">The user works at the ______ </w:t>
      </w:r>
      <w:r w:rsidRPr="00E0060D">
        <w:rPr>
          <w:sz w:val="32"/>
          <w:szCs w:val="32"/>
          <w:lang w:val="en-US"/>
        </w:rPr>
        <w:t>computer.</w:t>
      </w:r>
    </w:p>
    <w:p w14:paraId="3BCBB78B" w14:textId="3B3C4268" w:rsidR="00E0060D" w:rsidRPr="00E0060D" w:rsidRDefault="00E0060D" w:rsidP="00E0060D">
      <w:pPr>
        <w:rPr>
          <w:sz w:val="32"/>
          <w:szCs w:val="32"/>
          <w:lang w:val="en-US"/>
        </w:rPr>
      </w:pPr>
      <w:r w:rsidRPr="00E0060D">
        <w:rPr>
          <w:sz w:val="32"/>
          <w:szCs w:val="32"/>
          <w:lang w:val="en-US"/>
        </w:rPr>
        <w:t xml:space="preserve">___________ the </w:t>
      </w:r>
      <w:r w:rsidRPr="00E0060D">
        <w:rPr>
          <w:sz w:val="32"/>
          <w:szCs w:val="32"/>
          <w:lang w:val="en-US"/>
        </w:rPr>
        <w:t>info’s</w:t>
      </w:r>
      <w:r w:rsidRPr="00E0060D">
        <w:rPr>
          <w:sz w:val="32"/>
          <w:szCs w:val="32"/>
          <w:lang w:val="en-US"/>
        </w:rPr>
        <w:t xml:space="preserve"> makes him </w:t>
      </w:r>
      <w:r w:rsidRPr="00E0060D">
        <w:rPr>
          <w:sz w:val="32"/>
          <w:szCs w:val="32"/>
          <w:lang w:val="en-US"/>
        </w:rPr>
        <w:t>cuter.</w:t>
      </w:r>
    </w:p>
    <w:p w14:paraId="114D3687" w14:textId="77777777" w:rsidR="00E0060D" w:rsidRPr="00E0060D" w:rsidRDefault="00E0060D" w:rsidP="00E0060D">
      <w:pPr>
        <w:rPr>
          <w:sz w:val="32"/>
          <w:szCs w:val="32"/>
          <w:lang w:val="en-US"/>
        </w:rPr>
      </w:pPr>
    </w:p>
    <w:p w14:paraId="5A318327" w14:textId="17411723" w:rsidR="00E0060D" w:rsidRPr="00E0060D" w:rsidRDefault="00E0060D" w:rsidP="00E0060D">
      <w:pPr>
        <w:rPr>
          <w:sz w:val="32"/>
          <w:szCs w:val="32"/>
          <w:lang w:val="en-US"/>
        </w:rPr>
      </w:pPr>
      <w:r w:rsidRPr="00E0060D">
        <w:rPr>
          <w:sz w:val="32"/>
          <w:szCs w:val="32"/>
          <w:lang w:val="en-US"/>
        </w:rPr>
        <w:t xml:space="preserve">Transport for http goes </w:t>
      </w:r>
      <w:r w:rsidRPr="00E0060D">
        <w:rPr>
          <w:sz w:val="32"/>
          <w:szCs w:val="32"/>
          <w:lang w:val="en-US"/>
        </w:rPr>
        <w:t>strictly</w:t>
      </w:r>
      <w:r w:rsidRPr="00E0060D">
        <w:rPr>
          <w:sz w:val="32"/>
          <w:szCs w:val="32"/>
          <w:lang w:val="en-US"/>
        </w:rPr>
        <w:t xml:space="preserve"> over ______</w:t>
      </w:r>
      <w:r>
        <w:rPr>
          <w:sz w:val="32"/>
          <w:szCs w:val="32"/>
          <w:lang w:val="en-US"/>
        </w:rPr>
        <w:t>.</w:t>
      </w:r>
    </w:p>
    <w:p w14:paraId="38814C28" w14:textId="372159C8" w:rsidR="00E0060D" w:rsidRPr="00E0060D" w:rsidRDefault="00E0060D" w:rsidP="00E0060D">
      <w:pPr>
        <w:rPr>
          <w:sz w:val="32"/>
          <w:szCs w:val="32"/>
          <w:lang w:val="en-US"/>
        </w:rPr>
      </w:pPr>
      <w:r w:rsidRPr="00E0060D">
        <w:rPr>
          <w:sz w:val="32"/>
          <w:szCs w:val="32"/>
          <w:lang w:val="en-US"/>
        </w:rPr>
        <w:t xml:space="preserve">The _______ can be running on a raspberry </w:t>
      </w:r>
      <w:proofErr w:type="gramStart"/>
      <w:r w:rsidRPr="00E0060D">
        <w:rPr>
          <w:sz w:val="32"/>
          <w:szCs w:val="32"/>
          <w:lang w:val="en-US"/>
        </w:rPr>
        <w:t>pi</w:t>
      </w:r>
      <w:proofErr w:type="gramEnd"/>
      <w:r>
        <w:rPr>
          <w:sz w:val="32"/>
          <w:szCs w:val="32"/>
          <w:lang w:val="en-US"/>
        </w:rPr>
        <w:t>.</w:t>
      </w:r>
    </w:p>
    <w:p w14:paraId="53535DF7" w14:textId="77777777" w:rsidR="00E0060D" w:rsidRPr="00E0060D" w:rsidRDefault="00E0060D" w:rsidP="00E0060D">
      <w:pPr>
        <w:rPr>
          <w:sz w:val="32"/>
          <w:szCs w:val="32"/>
          <w:lang w:val="en-US"/>
        </w:rPr>
      </w:pPr>
      <w:r w:rsidRPr="00E0060D">
        <w:rPr>
          <w:sz w:val="32"/>
          <w:szCs w:val="32"/>
          <w:lang w:val="en-US"/>
        </w:rPr>
        <w:t>This very small piece of modern electronics</w:t>
      </w:r>
    </w:p>
    <w:p w14:paraId="4048B8DA" w14:textId="0399A7A0" w:rsidR="00E0060D" w:rsidRPr="00E0060D" w:rsidRDefault="00E0060D" w:rsidP="00E0060D">
      <w:pPr>
        <w:rPr>
          <w:sz w:val="32"/>
          <w:szCs w:val="32"/>
          <w:lang w:val="en-US"/>
        </w:rPr>
      </w:pPr>
      <w:r w:rsidRPr="00E0060D">
        <w:rPr>
          <w:sz w:val="32"/>
          <w:szCs w:val="32"/>
          <w:lang w:val="en-US"/>
        </w:rPr>
        <w:t xml:space="preserve">Brings enough power for streaming your </w:t>
      </w:r>
      <w:r w:rsidRPr="00E0060D">
        <w:rPr>
          <w:sz w:val="32"/>
          <w:szCs w:val="32"/>
          <w:lang w:val="en-US"/>
        </w:rPr>
        <w:t>Sonics.</w:t>
      </w:r>
    </w:p>
    <w:p w14:paraId="40E86128" w14:textId="77777777" w:rsidR="00E0060D" w:rsidRPr="00E0060D" w:rsidRDefault="00E0060D" w:rsidP="00E0060D">
      <w:pPr>
        <w:rPr>
          <w:sz w:val="32"/>
          <w:szCs w:val="32"/>
          <w:lang w:val="en-US"/>
        </w:rPr>
      </w:pPr>
    </w:p>
    <w:p w14:paraId="2DE40CD4" w14:textId="5A471C81" w:rsidR="00E0060D" w:rsidRPr="00E0060D" w:rsidRDefault="00E0060D" w:rsidP="00E0060D">
      <w:pPr>
        <w:rPr>
          <w:sz w:val="32"/>
          <w:szCs w:val="32"/>
          <w:lang w:val="en-US"/>
        </w:rPr>
      </w:pPr>
      <w:r w:rsidRPr="00E0060D">
        <w:rPr>
          <w:sz w:val="32"/>
          <w:szCs w:val="32"/>
          <w:lang w:val="en-US"/>
        </w:rPr>
        <w:t>And even in the world of modern _______</w:t>
      </w:r>
      <w:r>
        <w:rPr>
          <w:sz w:val="32"/>
          <w:szCs w:val="32"/>
          <w:lang w:val="en-US"/>
        </w:rPr>
        <w:t>.</w:t>
      </w:r>
    </w:p>
    <w:p w14:paraId="4938AA02" w14:textId="08DE7BFC" w:rsidR="00B44C6B" w:rsidRPr="00E0060D" w:rsidRDefault="00E0060D" w:rsidP="00E0060D">
      <w:pPr>
        <w:rPr>
          <w:sz w:val="32"/>
          <w:szCs w:val="32"/>
          <w:lang w:val="en-US"/>
        </w:rPr>
      </w:pPr>
      <w:r w:rsidRPr="00E0060D">
        <w:rPr>
          <w:sz w:val="32"/>
          <w:szCs w:val="32"/>
          <w:lang w:val="en-US"/>
        </w:rPr>
        <w:t xml:space="preserve">The __________________ is needed and </w:t>
      </w:r>
      <w:r w:rsidRPr="00E0060D">
        <w:rPr>
          <w:sz w:val="32"/>
          <w:szCs w:val="32"/>
          <w:lang w:val="en-US"/>
        </w:rPr>
        <w:t>shouts.</w:t>
      </w:r>
    </w:p>
    <w:sectPr w:rsidR="00B44C6B" w:rsidRPr="00E0060D" w:rsidSect="00A9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E0726"/>
    <w:multiLevelType w:val="hybridMultilevel"/>
    <w:tmpl w:val="6324EE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8499A"/>
    <w:multiLevelType w:val="hybridMultilevel"/>
    <w:tmpl w:val="179625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65190">
    <w:abstractNumId w:val="1"/>
  </w:num>
  <w:num w:numId="2" w16cid:durableId="159555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1F"/>
    <w:rsid w:val="000D1097"/>
    <w:rsid w:val="002345AE"/>
    <w:rsid w:val="002A14CA"/>
    <w:rsid w:val="00334CDA"/>
    <w:rsid w:val="0035655C"/>
    <w:rsid w:val="004802C6"/>
    <w:rsid w:val="00530E5D"/>
    <w:rsid w:val="00617148"/>
    <w:rsid w:val="0064231D"/>
    <w:rsid w:val="006D71B2"/>
    <w:rsid w:val="00713861"/>
    <w:rsid w:val="00753023"/>
    <w:rsid w:val="007712A4"/>
    <w:rsid w:val="00773984"/>
    <w:rsid w:val="007B7A95"/>
    <w:rsid w:val="007F52AE"/>
    <w:rsid w:val="00843ECD"/>
    <w:rsid w:val="008456C5"/>
    <w:rsid w:val="00870516"/>
    <w:rsid w:val="00991068"/>
    <w:rsid w:val="009C0A63"/>
    <w:rsid w:val="00A0146C"/>
    <w:rsid w:val="00A67894"/>
    <w:rsid w:val="00A757C0"/>
    <w:rsid w:val="00A95E5D"/>
    <w:rsid w:val="00AE041F"/>
    <w:rsid w:val="00B44C6B"/>
    <w:rsid w:val="00BA5612"/>
    <w:rsid w:val="00BD10B3"/>
    <w:rsid w:val="00C01ED1"/>
    <w:rsid w:val="00CD11B4"/>
    <w:rsid w:val="00D25302"/>
    <w:rsid w:val="00D8086F"/>
    <w:rsid w:val="00DD1EA5"/>
    <w:rsid w:val="00DF60CB"/>
    <w:rsid w:val="00E0060D"/>
    <w:rsid w:val="00E612D3"/>
    <w:rsid w:val="00E6518F"/>
    <w:rsid w:val="00E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9544"/>
  <w15:chartTrackingRefBased/>
  <w15:docId w15:val="{AB272833-2BDF-4797-8E36-A74E79DA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68"/>
    <w:pPr>
      <w:spacing w:after="0" w:line="240" w:lineRule="auto"/>
    </w:pPr>
    <w:rPr>
      <w:rFonts w:ascii="Liberation Serif" w:eastAsia="Liberation Serif" w:hAnsi="Liberation Serif" w:cs="Liberation Serif"/>
      <w:kern w:val="0"/>
      <w:sz w:val="24"/>
      <w:szCs w:val="24"/>
      <w:lang w:val="pl-PL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51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de-CH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51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de-CH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51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de-CH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51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1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1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de-CH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51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de-CH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51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de-CH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51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de-CH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5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0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1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CH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0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51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de-CH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0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5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CH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0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p_admin\my_admin\03_Weiterbildungen\Bili\02_NILE\MICROTEACHING\0x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0x_template.dotx</Template>
  <TotalTime>0</TotalTime>
  <Pages>1</Pages>
  <Words>105</Words>
  <Characters>599</Characters>
  <Application>Microsoft Office Word</Application>
  <DocSecurity>0</DocSecurity>
  <Lines>33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Garavaldi</dc:creator>
  <cp:keywords/>
  <dc:description/>
  <cp:lastModifiedBy>Daniel Garavaldi</cp:lastModifiedBy>
  <cp:revision>6</cp:revision>
  <dcterms:created xsi:type="dcterms:W3CDTF">2024-05-02T14:23:00Z</dcterms:created>
  <dcterms:modified xsi:type="dcterms:W3CDTF">2024-05-02T14:26:00Z</dcterms:modified>
</cp:coreProperties>
</file>