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385A03" w14:textId="036E70E7" w:rsidR="00C01ED1" w:rsidRPr="00753023" w:rsidRDefault="00AE041F" w:rsidP="00753023">
      <w:pPr>
        <w:pStyle w:val="Heading1"/>
        <w:rPr>
          <w:lang w:val="en-US"/>
        </w:rPr>
      </w:pPr>
      <w:r>
        <w:rPr>
          <w:lang w:val="en-US"/>
        </w:rPr>
        <w:t xml:space="preserve">Exercises 01 -Client/Server </w:t>
      </w:r>
      <w:r w:rsidR="002345AE">
        <w:rPr>
          <w:lang w:val="en-US"/>
        </w:rPr>
        <w:t>model</w:t>
      </w:r>
    </w:p>
    <w:p w14:paraId="74E1D03F" w14:textId="10BF9E74" w:rsidR="00753023" w:rsidRDefault="002345AE">
      <w:pPr>
        <w:rPr>
          <w:lang w:val="en-US"/>
        </w:rPr>
      </w:pPr>
      <w:r>
        <w:rPr>
          <w:lang w:val="en-US"/>
        </w:rPr>
        <w:t>Fill in the missing gaps in the Client/Server model.</w:t>
      </w:r>
    </w:p>
    <w:p w14:paraId="15FEF2B5" w14:textId="77777777" w:rsidR="00753023" w:rsidRDefault="00753023">
      <w:pPr>
        <w:rPr>
          <w:lang w:val="en-US"/>
        </w:rPr>
      </w:pPr>
    </w:p>
    <w:p w14:paraId="4938AA02" w14:textId="2AB48588" w:rsidR="00B44C6B" w:rsidRPr="00870516" w:rsidRDefault="009C0A6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F95A7FA" wp14:editId="24E2C537">
            <wp:extent cx="4991100" cy="5880100"/>
            <wp:effectExtent l="0" t="0" r="0" b="6350"/>
            <wp:docPr id="267043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588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44C6B" w:rsidRPr="00870516" w:rsidSect="00D808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1E0726"/>
    <w:multiLevelType w:val="hybridMultilevel"/>
    <w:tmpl w:val="6324EE6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A8499A"/>
    <w:multiLevelType w:val="hybridMultilevel"/>
    <w:tmpl w:val="179625F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765190">
    <w:abstractNumId w:val="1"/>
  </w:num>
  <w:num w:numId="2" w16cid:durableId="15955529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41F"/>
    <w:rsid w:val="000D1097"/>
    <w:rsid w:val="002345AE"/>
    <w:rsid w:val="002A14CA"/>
    <w:rsid w:val="0035655C"/>
    <w:rsid w:val="004802C6"/>
    <w:rsid w:val="00530E5D"/>
    <w:rsid w:val="00617148"/>
    <w:rsid w:val="0064231D"/>
    <w:rsid w:val="006D71B2"/>
    <w:rsid w:val="00713861"/>
    <w:rsid w:val="00753023"/>
    <w:rsid w:val="007712A4"/>
    <w:rsid w:val="00773984"/>
    <w:rsid w:val="00843ECD"/>
    <w:rsid w:val="008456C5"/>
    <w:rsid w:val="00870516"/>
    <w:rsid w:val="00991068"/>
    <w:rsid w:val="009C0A63"/>
    <w:rsid w:val="00A0146C"/>
    <w:rsid w:val="00A67894"/>
    <w:rsid w:val="00A757C0"/>
    <w:rsid w:val="00AE041F"/>
    <w:rsid w:val="00B44C6B"/>
    <w:rsid w:val="00BA5612"/>
    <w:rsid w:val="00C01ED1"/>
    <w:rsid w:val="00CD11B4"/>
    <w:rsid w:val="00D25302"/>
    <w:rsid w:val="00D8086F"/>
    <w:rsid w:val="00DD1EA5"/>
    <w:rsid w:val="00DF60CB"/>
    <w:rsid w:val="00E612D3"/>
    <w:rsid w:val="00E6518F"/>
    <w:rsid w:val="00EF2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B9544"/>
  <w15:chartTrackingRefBased/>
  <w15:docId w15:val="{AB272833-2BDF-4797-8E36-A74E79DAE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1068"/>
    <w:pPr>
      <w:spacing w:after="0" w:line="240" w:lineRule="auto"/>
    </w:pPr>
    <w:rPr>
      <w:rFonts w:ascii="Liberation Serif" w:eastAsia="Liberation Serif" w:hAnsi="Liberation Serif" w:cs="Liberation Serif"/>
      <w:kern w:val="0"/>
      <w:sz w:val="24"/>
      <w:szCs w:val="24"/>
      <w:lang w:val="pl-PL"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0516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de-CH"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0516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de-CH"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0516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de-CH"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0516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2"/>
      <w:szCs w:val="22"/>
      <w:lang w:val="de-CH"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0516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2"/>
      <w:szCs w:val="22"/>
      <w:lang w:val="de-CH"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0516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:lang w:val="de-CH"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0516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:lang w:val="de-CH"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0516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:lang w:val="de-CH"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0516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:lang w:val="de-CH"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05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05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05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05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05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05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05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05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05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051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de-CH"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8705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0516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de-CH"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8705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0516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:lang w:val="de-CH"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8705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0516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:lang w:val="de-CH"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8705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05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2"/>
      <w:szCs w:val="22"/>
      <w:lang w:val="de-CH"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05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05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ata\wp_admin\my_admin\03_Weiterbildungen\Bili\02_NILE\MICROTEACHING\0x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0x_template.dotx</Template>
  <TotalTime>0</TotalTime>
  <Pages>1</Pages>
  <Words>13</Words>
  <Characters>77</Characters>
  <Application>Microsoft Office Word</Application>
  <DocSecurity>0</DocSecurity>
  <Lines>4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Garavaldi</dc:creator>
  <cp:keywords/>
  <dc:description/>
  <cp:lastModifiedBy>Daniel Garavaldi</cp:lastModifiedBy>
  <cp:revision>3</cp:revision>
  <dcterms:created xsi:type="dcterms:W3CDTF">2024-05-02T13:40:00Z</dcterms:created>
  <dcterms:modified xsi:type="dcterms:W3CDTF">2024-05-02T14:13:00Z</dcterms:modified>
</cp:coreProperties>
</file>