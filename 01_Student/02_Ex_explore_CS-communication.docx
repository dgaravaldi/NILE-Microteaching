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B94D" w14:textId="24800269" w:rsidR="00C01ED1" w:rsidRDefault="00C442A5" w:rsidP="00753023">
      <w:pPr>
        <w:pStyle w:val="Heading1"/>
        <w:rPr>
          <w:lang w:val="en-US"/>
        </w:rPr>
      </w:pPr>
      <w:r>
        <w:rPr>
          <w:lang w:val="en-US"/>
        </w:rPr>
        <w:t>Exercise</w:t>
      </w:r>
      <w:r w:rsidR="00F71DDD">
        <w:rPr>
          <w:lang w:val="en-US"/>
        </w:rPr>
        <w:t>s</w:t>
      </w:r>
      <w:r>
        <w:rPr>
          <w:lang w:val="en-US"/>
        </w:rPr>
        <w:t xml:space="preserve"> 01 -Explore </w:t>
      </w:r>
      <w:r w:rsidR="000E0DAA">
        <w:rPr>
          <w:lang w:val="en-US"/>
        </w:rPr>
        <w:t xml:space="preserve">Client/Server </w:t>
      </w:r>
      <w:r w:rsidR="00267249">
        <w:rPr>
          <w:lang w:val="en-US"/>
        </w:rPr>
        <w:t>communication.</w:t>
      </w:r>
    </w:p>
    <w:p w14:paraId="73921FAE" w14:textId="77777777" w:rsidR="00267249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267249">
        <w:rPr>
          <w:lang w:val="en-US"/>
        </w:rPr>
        <w:t>Which header field do you find in the http transfer? Get a screenshot of them!</w:t>
      </w:r>
    </w:p>
    <w:p w14:paraId="5FC483C7" w14:textId="77777777" w:rsidR="00267249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267249">
        <w:rPr>
          <w:lang w:val="en-US"/>
        </w:rPr>
        <w:t>The response is divided into header and body. Mark them in the screenshot.</w:t>
      </w:r>
    </w:p>
    <w:p w14:paraId="61CD3E41" w14:textId="77777777" w:rsidR="00267249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267249">
        <w:rPr>
          <w:lang w:val="en-US"/>
        </w:rPr>
        <w:t xml:space="preserve">Which of the following headers will you find in the </w:t>
      </w:r>
      <w:r w:rsidR="00267249">
        <w:rPr>
          <w:lang w:val="en-US"/>
        </w:rPr>
        <w:t>HTTP-R</w:t>
      </w:r>
      <w:r w:rsidRPr="00267249">
        <w:rPr>
          <w:lang w:val="en-US"/>
        </w:rPr>
        <w:t xml:space="preserve">equest or </w:t>
      </w:r>
      <w:r w:rsidR="00267249">
        <w:rPr>
          <w:lang w:val="en-US"/>
        </w:rPr>
        <w:t>in the HTTP-R</w:t>
      </w:r>
      <w:r w:rsidRPr="00267249">
        <w:rPr>
          <w:lang w:val="en-US"/>
        </w:rPr>
        <w:t>e</w:t>
      </w:r>
      <w:r w:rsidR="00267249">
        <w:rPr>
          <w:lang w:val="en-US"/>
        </w:rPr>
        <w:t>s</w:t>
      </w:r>
      <w:r w:rsidRPr="00267249">
        <w:rPr>
          <w:lang w:val="en-US"/>
        </w:rPr>
        <w:t>ponse:</w:t>
      </w:r>
      <w:r w:rsidR="00267249">
        <w:rPr>
          <w:lang w:val="en-US"/>
        </w:rPr>
        <w:br/>
      </w:r>
      <w:r w:rsidRPr="00267249">
        <w:rPr>
          <w:lang w:val="en-US"/>
        </w:rPr>
        <w:t xml:space="preserve">host, content-length, Content-type, </w:t>
      </w:r>
      <w:r w:rsidR="00267249" w:rsidRPr="00267249">
        <w:rPr>
          <w:lang w:val="en-US"/>
        </w:rPr>
        <w:t>Server?</w:t>
      </w:r>
    </w:p>
    <w:p w14:paraId="22C754D4" w14:textId="77777777" w:rsidR="00C468D8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267249">
        <w:rPr>
          <w:lang w:val="en-US"/>
        </w:rPr>
        <w:t>There is a field for sending information about the used web server (software). Which one?</w:t>
      </w:r>
    </w:p>
    <w:p w14:paraId="1A821F0E" w14:textId="1DB1CF53" w:rsidR="00C468D8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C468D8">
        <w:rPr>
          <w:lang w:val="en-US"/>
        </w:rPr>
        <w:t xml:space="preserve">Perhaps you will find "Date" on both messages. How is it solved if the server and client </w:t>
      </w:r>
      <w:r w:rsidR="00CE41BD" w:rsidRPr="00C468D8">
        <w:rPr>
          <w:lang w:val="en-US"/>
        </w:rPr>
        <w:t>aren’t</w:t>
      </w:r>
      <w:r w:rsidRPr="00C468D8">
        <w:rPr>
          <w:lang w:val="en-US"/>
        </w:rPr>
        <w:t xml:space="preserve"> in the same </w:t>
      </w:r>
      <w:r w:rsidR="00C468D8" w:rsidRPr="00C468D8">
        <w:rPr>
          <w:lang w:val="en-US"/>
        </w:rPr>
        <w:t>time zone</w:t>
      </w:r>
      <w:r w:rsidRPr="00C468D8">
        <w:rPr>
          <w:lang w:val="en-US"/>
        </w:rPr>
        <w:t>?</w:t>
      </w:r>
    </w:p>
    <w:p w14:paraId="54104A17" w14:textId="4D7D62E8" w:rsidR="00C468D8" w:rsidRDefault="003F0ECF" w:rsidP="00C442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="00C442A5" w:rsidRPr="00C468D8">
        <w:rPr>
          <w:lang w:val="en-US"/>
        </w:rPr>
        <w:t xml:space="preserve">two </w:t>
      </w:r>
      <w:r w:rsidR="00CE2F40">
        <w:rPr>
          <w:lang w:val="en-US"/>
        </w:rPr>
        <w:t>parameters</w:t>
      </w:r>
      <w:r>
        <w:rPr>
          <w:lang w:val="en-US"/>
        </w:rPr>
        <w:t xml:space="preserve"> </w:t>
      </w:r>
      <w:r w:rsidR="00C442A5" w:rsidRPr="00C468D8">
        <w:rPr>
          <w:lang w:val="en-US"/>
        </w:rPr>
        <w:t xml:space="preserve">of the </w:t>
      </w:r>
      <w:r>
        <w:rPr>
          <w:lang w:val="en-US"/>
        </w:rPr>
        <w:t>HTTP-H</w:t>
      </w:r>
      <w:r w:rsidR="00C442A5" w:rsidRPr="00C468D8">
        <w:rPr>
          <w:lang w:val="en-US"/>
        </w:rPr>
        <w:t xml:space="preserve">eaders </w:t>
      </w:r>
      <w:r>
        <w:rPr>
          <w:lang w:val="en-US"/>
        </w:rPr>
        <w:t xml:space="preserve">would </w:t>
      </w:r>
      <w:r w:rsidR="00C442A5" w:rsidRPr="00C468D8">
        <w:rPr>
          <w:lang w:val="en-US"/>
        </w:rPr>
        <w:t>a hacker</w:t>
      </w:r>
      <w:r>
        <w:rPr>
          <w:lang w:val="en-US"/>
        </w:rPr>
        <w:t xml:space="preserve"> choose and w</w:t>
      </w:r>
      <w:r w:rsidR="00C442A5" w:rsidRPr="00C468D8">
        <w:rPr>
          <w:lang w:val="en-US"/>
        </w:rPr>
        <w:t>hy?</w:t>
      </w:r>
    </w:p>
    <w:p w14:paraId="7A2EF9CA" w14:textId="7D063B3B" w:rsidR="00C468D8" w:rsidRDefault="00C442A5" w:rsidP="00C442A5">
      <w:pPr>
        <w:pStyle w:val="ListParagraph"/>
        <w:numPr>
          <w:ilvl w:val="0"/>
          <w:numId w:val="3"/>
        </w:numPr>
        <w:rPr>
          <w:lang w:val="en-US"/>
        </w:rPr>
      </w:pPr>
      <w:r w:rsidRPr="00C468D8">
        <w:rPr>
          <w:lang w:val="en-US"/>
        </w:rPr>
        <w:t xml:space="preserve">If a </w:t>
      </w:r>
      <w:r w:rsidR="00C468D8">
        <w:rPr>
          <w:lang w:val="en-US"/>
        </w:rPr>
        <w:t xml:space="preserve">web </w:t>
      </w:r>
      <w:r w:rsidRPr="00C468D8">
        <w:rPr>
          <w:lang w:val="en-US"/>
        </w:rPr>
        <w:t>site is not available or not accessible, how will the server tell this</w:t>
      </w:r>
      <w:r w:rsidR="00C468D8">
        <w:rPr>
          <w:lang w:val="en-US"/>
        </w:rPr>
        <w:t xml:space="preserve"> fact</w:t>
      </w:r>
      <w:r w:rsidRPr="00C468D8">
        <w:rPr>
          <w:lang w:val="en-US"/>
        </w:rPr>
        <w:t xml:space="preserve"> to the client?</w:t>
      </w:r>
      <w:r w:rsidR="00CE2F40">
        <w:rPr>
          <w:lang w:val="en-US"/>
        </w:rPr>
        <w:br/>
        <w:t xml:space="preserve">As support for that task please visit the web site </w:t>
      </w:r>
      <w:hyperlink r:id="rId5" w:history="1">
        <w:r w:rsidR="00CE2F40" w:rsidRPr="00CE2F40">
          <w:rPr>
            <w:rStyle w:val="Hyperlink"/>
            <w:lang w:val="en-US"/>
          </w:rPr>
          <w:t>HTTP-Status</w:t>
        </w:r>
      </w:hyperlink>
      <w:r w:rsidR="00CE2F40">
        <w:rPr>
          <w:lang w:val="en-US"/>
        </w:rPr>
        <w:t xml:space="preserve">. </w:t>
      </w:r>
    </w:p>
    <w:p w14:paraId="266A2F0F" w14:textId="754240B2" w:rsidR="00C468D8" w:rsidRDefault="00CE2F40" w:rsidP="00C442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you figure out some more </w:t>
      </w:r>
      <w:hyperlink r:id="rId6" w:history="1">
        <w:r w:rsidRPr="00CE2F40">
          <w:rPr>
            <w:rStyle w:val="Hyperlink"/>
            <w:lang w:val="en-US"/>
          </w:rPr>
          <w:t>HTTP-Status</w:t>
        </w:r>
      </w:hyperlink>
      <w:r>
        <w:rPr>
          <w:lang w:val="en-US"/>
        </w:rPr>
        <w:t xml:space="preserve"> for server to signal to the client that communication between the both partner is interrupted or down</w:t>
      </w:r>
      <w:r w:rsidR="00C442A5" w:rsidRPr="00C468D8">
        <w:rPr>
          <w:lang w:val="en-US"/>
        </w:rPr>
        <w:t>?</w:t>
      </w:r>
    </w:p>
    <w:p w14:paraId="279134F6" w14:textId="2B5B6FF5" w:rsidR="00CE41BD" w:rsidRDefault="00E92B25" w:rsidP="00C442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="009C5708">
        <w:rPr>
          <w:lang w:val="en-US"/>
        </w:rPr>
        <w:t xml:space="preserve"> summarize </w:t>
      </w:r>
      <w:r>
        <w:rPr>
          <w:lang w:val="en-US"/>
        </w:rPr>
        <w:t xml:space="preserve">the whole exercise can you figure out a link between </w:t>
      </w:r>
      <w:r>
        <w:rPr>
          <w:lang w:val="en-US"/>
        </w:rPr>
        <w:t>task</w:t>
      </w:r>
      <w:r>
        <w:rPr>
          <w:lang w:val="en-US"/>
        </w:rPr>
        <w:t>s</w:t>
      </w:r>
      <w:r>
        <w:rPr>
          <w:lang w:val="en-US"/>
        </w:rPr>
        <w:t xml:space="preserve"> 1 to 8</w:t>
      </w:r>
      <w:r>
        <w:rPr>
          <w:lang w:val="en-US"/>
        </w:rPr>
        <w:t xml:space="preserve"> and the presented </w:t>
      </w:r>
      <w:r w:rsidRPr="00C468D8">
        <w:rPr>
          <w:lang w:val="en-US"/>
        </w:rPr>
        <w:t>client</w:t>
      </w:r>
      <w:r>
        <w:rPr>
          <w:lang w:val="en-US"/>
        </w:rPr>
        <w:t xml:space="preserve">-server </w:t>
      </w:r>
      <w:r w:rsidRPr="00C468D8">
        <w:rPr>
          <w:lang w:val="en-US"/>
        </w:rPr>
        <w:t>model</w:t>
      </w:r>
      <w:r w:rsidR="00C442A5" w:rsidRPr="00C468D8">
        <w:rPr>
          <w:lang w:val="en-US"/>
        </w:rPr>
        <w:t>?</w:t>
      </w:r>
    </w:p>
    <w:p w14:paraId="3021D636" w14:textId="4BC085BC" w:rsidR="00F71DDD" w:rsidRDefault="00F71DDD" w:rsidP="00F71DDD">
      <w:pPr>
        <w:pStyle w:val="Heading1"/>
        <w:rPr>
          <w:lang w:val="en-US"/>
        </w:rPr>
      </w:pPr>
      <w:r>
        <w:rPr>
          <w:lang w:val="en-US"/>
        </w:rPr>
        <w:t>Exercises 0</w:t>
      </w:r>
      <w:r>
        <w:rPr>
          <w:lang w:val="en-US"/>
        </w:rPr>
        <w:t>2</w:t>
      </w:r>
      <w:r>
        <w:rPr>
          <w:lang w:val="en-US"/>
        </w:rPr>
        <w:t xml:space="preserve"> -Explore Client/Server communication</w:t>
      </w:r>
      <w:r w:rsidR="00CB722E">
        <w:rPr>
          <w:lang w:val="en-US"/>
        </w:rPr>
        <w:t xml:space="preserve"> (Advanced)</w:t>
      </w:r>
      <w:r>
        <w:rPr>
          <w:lang w:val="en-US"/>
        </w:rPr>
        <w:t>.</w:t>
      </w:r>
    </w:p>
    <w:p w14:paraId="1AE234F8" w14:textId="004A0309" w:rsidR="00CE41BD" w:rsidRDefault="00C442A5" w:rsidP="00F71DDD">
      <w:pPr>
        <w:pStyle w:val="ListParagraph"/>
        <w:numPr>
          <w:ilvl w:val="0"/>
          <w:numId w:val="4"/>
        </w:numPr>
        <w:rPr>
          <w:lang w:val="en-US"/>
        </w:rPr>
      </w:pPr>
      <w:r w:rsidRPr="00CE41BD">
        <w:rPr>
          <w:lang w:val="en-US"/>
        </w:rPr>
        <w:t xml:space="preserve">HTTP is a protocol. Do you know </w:t>
      </w:r>
      <w:r w:rsidR="0053757A">
        <w:rPr>
          <w:lang w:val="en-US"/>
        </w:rPr>
        <w:t>additional</w:t>
      </w:r>
      <w:r w:rsidRPr="00CE41BD">
        <w:rPr>
          <w:lang w:val="en-US"/>
        </w:rPr>
        <w:t xml:space="preserve"> protocols </w:t>
      </w:r>
      <w:r w:rsidR="000561A1">
        <w:rPr>
          <w:lang w:val="en-US"/>
        </w:rPr>
        <w:t xml:space="preserve">out of </w:t>
      </w:r>
      <w:r w:rsidR="00F71DDD">
        <w:rPr>
          <w:lang w:val="en-US"/>
        </w:rPr>
        <w:t xml:space="preserve">the </w:t>
      </w:r>
      <w:r w:rsidRPr="00CE41BD">
        <w:rPr>
          <w:lang w:val="en-US"/>
        </w:rPr>
        <w:t>ISO/OSI Layer 5</w:t>
      </w:r>
      <w:r w:rsidR="008B0A8D">
        <w:rPr>
          <w:lang w:val="en-US"/>
        </w:rPr>
        <w:t xml:space="preserve"> to </w:t>
      </w:r>
      <w:r w:rsidRPr="00CE41BD">
        <w:rPr>
          <w:lang w:val="en-US"/>
        </w:rPr>
        <w:t>7?</w:t>
      </w:r>
    </w:p>
    <w:p w14:paraId="424AE66F" w14:textId="17379198" w:rsidR="00753023" w:rsidRPr="00CE41BD" w:rsidRDefault="00C442A5" w:rsidP="00F71DDD">
      <w:pPr>
        <w:pStyle w:val="ListParagraph"/>
        <w:numPr>
          <w:ilvl w:val="0"/>
          <w:numId w:val="4"/>
        </w:numPr>
        <w:rPr>
          <w:lang w:val="en-US"/>
        </w:rPr>
      </w:pPr>
      <w:r w:rsidRPr="00CE41BD">
        <w:rPr>
          <w:lang w:val="en-US"/>
        </w:rPr>
        <w:t xml:space="preserve">Have a look </w:t>
      </w:r>
      <w:r w:rsidR="00703C7E">
        <w:rPr>
          <w:lang w:val="en-US"/>
        </w:rPr>
        <w:t xml:space="preserve">at </w:t>
      </w:r>
      <w:r w:rsidRPr="00CE41BD">
        <w:rPr>
          <w:lang w:val="en-US"/>
        </w:rPr>
        <w:t xml:space="preserve">SMTP (sending </w:t>
      </w:r>
      <w:r w:rsidR="00CE41BD" w:rsidRPr="00CE41BD">
        <w:rPr>
          <w:lang w:val="en-US"/>
        </w:rPr>
        <w:t>mail</w:t>
      </w:r>
      <w:r w:rsidRPr="00CE41BD">
        <w:rPr>
          <w:lang w:val="en-US"/>
        </w:rPr>
        <w:t xml:space="preserve">). On Wikipedia you find a message exchange diagram. </w:t>
      </w:r>
      <w:r w:rsidR="00287510">
        <w:rPr>
          <w:lang w:val="en-US"/>
        </w:rPr>
        <w:t>By comparing the diagram with HTTP, d</w:t>
      </w:r>
      <w:r w:rsidRPr="00CE41BD">
        <w:rPr>
          <w:lang w:val="en-US"/>
        </w:rPr>
        <w:t xml:space="preserve">o you find some </w:t>
      </w:r>
      <w:r w:rsidR="00287510" w:rsidRPr="00CE41BD">
        <w:rPr>
          <w:lang w:val="en-US"/>
        </w:rPr>
        <w:t>similarities</w:t>
      </w:r>
      <w:r w:rsidRPr="00CE41BD">
        <w:rPr>
          <w:lang w:val="en-US"/>
        </w:rPr>
        <w:t xml:space="preserve"> to HTTP?</w:t>
      </w:r>
    </w:p>
    <w:p w14:paraId="47E101B3" w14:textId="77777777" w:rsidR="00B44C6B" w:rsidRPr="00870516" w:rsidRDefault="00B44C6B">
      <w:pPr>
        <w:rPr>
          <w:lang w:val="en-US"/>
        </w:rPr>
      </w:pPr>
    </w:p>
    <w:sectPr w:rsidR="00B44C6B" w:rsidRPr="00870516" w:rsidSect="0059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70DCA"/>
    <w:multiLevelType w:val="hybridMultilevel"/>
    <w:tmpl w:val="AF887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6D2B"/>
    <w:multiLevelType w:val="hybridMultilevel"/>
    <w:tmpl w:val="AF887D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0726"/>
    <w:multiLevelType w:val="hybridMultilevel"/>
    <w:tmpl w:val="6324E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99A"/>
    <w:multiLevelType w:val="hybridMultilevel"/>
    <w:tmpl w:val="179625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5190">
    <w:abstractNumId w:val="3"/>
  </w:num>
  <w:num w:numId="2" w16cid:durableId="1595552992">
    <w:abstractNumId w:val="2"/>
  </w:num>
  <w:num w:numId="3" w16cid:durableId="253781449">
    <w:abstractNumId w:val="1"/>
  </w:num>
  <w:num w:numId="4" w16cid:durableId="88063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AA"/>
    <w:rsid w:val="000561A1"/>
    <w:rsid w:val="000C551D"/>
    <w:rsid w:val="000D1097"/>
    <w:rsid w:val="000E0DAA"/>
    <w:rsid w:val="00267249"/>
    <w:rsid w:val="00287510"/>
    <w:rsid w:val="002A14CA"/>
    <w:rsid w:val="0035655C"/>
    <w:rsid w:val="003F0ECF"/>
    <w:rsid w:val="004802C6"/>
    <w:rsid w:val="00530E5D"/>
    <w:rsid w:val="0053757A"/>
    <w:rsid w:val="0059345A"/>
    <w:rsid w:val="00617148"/>
    <w:rsid w:val="0064231D"/>
    <w:rsid w:val="006D71B2"/>
    <w:rsid w:val="00703C7E"/>
    <w:rsid w:val="00713861"/>
    <w:rsid w:val="00753023"/>
    <w:rsid w:val="007712A4"/>
    <w:rsid w:val="00773984"/>
    <w:rsid w:val="00843ECD"/>
    <w:rsid w:val="008456C5"/>
    <w:rsid w:val="00870516"/>
    <w:rsid w:val="008B0A8D"/>
    <w:rsid w:val="008F20C9"/>
    <w:rsid w:val="00991068"/>
    <w:rsid w:val="009C5708"/>
    <w:rsid w:val="00A0146C"/>
    <w:rsid w:val="00A67894"/>
    <w:rsid w:val="00A757C0"/>
    <w:rsid w:val="00B44C6B"/>
    <w:rsid w:val="00BA5612"/>
    <w:rsid w:val="00C01ED1"/>
    <w:rsid w:val="00C442A5"/>
    <w:rsid w:val="00C468D8"/>
    <w:rsid w:val="00CB722E"/>
    <w:rsid w:val="00CD11B4"/>
    <w:rsid w:val="00CE2F40"/>
    <w:rsid w:val="00CE41BD"/>
    <w:rsid w:val="00D25302"/>
    <w:rsid w:val="00DD1EA5"/>
    <w:rsid w:val="00DF60CB"/>
    <w:rsid w:val="00E612D3"/>
    <w:rsid w:val="00E6518F"/>
    <w:rsid w:val="00E92B25"/>
    <w:rsid w:val="00EF2F85"/>
    <w:rsid w:val="00F7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E4D9"/>
  <w15:chartTrackingRefBased/>
  <w15:docId w15:val="{2423365C-C2AE-4388-9BB1-B46EB171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68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F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p_admin\my_admin\03_Weiterbildungen\Bili\02_NILE\MICROTEACHING\0x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0x_template.dotx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16</cp:revision>
  <dcterms:created xsi:type="dcterms:W3CDTF">2024-05-02T10:46:00Z</dcterms:created>
  <dcterms:modified xsi:type="dcterms:W3CDTF">2024-05-02T13:35:00Z</dcterms:modified>
</cp:coreProperties>
</file>